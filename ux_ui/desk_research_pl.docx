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7F" w:rsidRPr="00CF23CC" w:rsidRDefault="00A919CA" w:rsidP="0082640E">
      <w:pPr>
        <w:rPr>
          <w:rFonts w:ascii="Tw Cen MT Condensed" w:eastAsia="Times New Roman" w:hAnsi="Tw Cen MT Condensed" w:cs="Times New Roman"/>
          <w:caps/>
          <w:color w:val="1CADE4"/>
          <w:spacing w:val="10"/>
          <w:sz w:val="52"/>
          <w:szCs w:val="52"/>
          <w:lang w:val="pl-PL"/>
        </w:rPr>
      </w:pPr>
      <w:r>
        <w:rPr>
          <w:rFonts w:ascii="Tw Cen MT Condensed" w:eastAsia="Times New Roman" w:hAnsi="Tw Cen MT Condensed" w:cs="Times New Roman"/>
          <w:caps/>
          <w:color w:val="1CADE4"/>
          <w:spacing w:val="10"/>
          <w:sz w:val="52"/>
          <w:szCs w:val="52"/>
          <w:lang w:val="pl-PL"/>
        </w:rPr>
        <w:t>DESK RESEARCH</w:t>
      </w:r>
    </w:p>
    <w:p w:rsidR="004D2002" w:rsidRPr="003557BB" w:rsidRDefault="00A919CA" w:rsidP="004105D7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Proponowana nazwa </w:t>
      </w:r>
      <w:r w:rsidR="003557BB"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serwisu:</w:t>
      </w:r>
    </w:p>
    <w:p w:rsidR="004D2002" w:rsidRPr="003557BB" w:rsidRDefault="00B025E5" w:rsidP="004105D7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proofErr w:type="spellStart"/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CityLife</w:t>
      </w:r>
      <w:proofErr w:type="spellEnd"/>
    </w:p>
    <w:p w:rsidR="006B553C" w:rsidRDefault="006B553C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</w:p>
    <w:p w:rsidR="00A919CA" w:rsidRPr="003557BB" w:rsidRDefault="00A919CA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Główni odbiorcy:</w:t>
      </w:r>
    </w:p>
    <w:p w:rsidR="00A919CA" w:rsidRDefault="00B025E5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Mieszkańcy miast, przyjezdni</w:t>
      </w:r>
    </w:p>
    <w:p w:rsidR="00B025E5" w:rsidRPr="003557BB" w:rsidRDefault="00B025E5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</w:p>
    <w:p w:rsidR="00A919CA" w:rsidRPr="003557BB" w:rsidRDefault="00A919CA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Główne funkcjonalności:</w:t>
      </w:r>
    </w:p>
    <w:p w:rsidR="00F659E6" w:rsidRDefault="00F659E6" w:rsidP="00F659E6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Możliwość precyzyjnego zlokalizowania obiektów w pobliżu, o konkretnym profilu (charakterze),</w:t>
      </w:r>
    </w:p>
    <w:p w:rsidR="00F659E6" w:rsidRDefault="00B025E5" w:rsidP="00A919CA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F659E6">
        <w:rPr>
          <w:rFonts w:ascii="Calibri Light" w:eastAsia="Calibri" w:hAnsi="Calibri Light" w:cs="Times New Roman"/>
          <w:sz w:val="22"/>
          <w:szCs w:val="22"/>
          <w:lang w:val="pl-PL" w:eastAsia="en-US"/>
        </w:rPr>
        <w:t>potwierdzanie istnienia obiektów na podstawie weryfikacji przez użytkowników</w:t>
      </w:r>
      <w:r w:rsidR="00F659E6" w:rsidRPr="00F659E6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(istnieje, istnieje ale w tej chwili jest nieczynny, zamknięty)</w:t>
      </w:r>
      <w:r w:rsidRPr="00F659E6">
        <w:rPr>
          <w:rFonts w:ascii="Calibri Light" w:eastAsia="Calibri" w:hAnsi="Calibri Light" w:cs="Times New Roman"/>
          <w:sz w:val="22"/>
          <w:szCs w:val="22"/>
          <w:lang w:val="pl-PL" w:eastAsia="en-US"/>
        </w:rPr>
        <w:t>,</w:t>
      </w:r>
    </w:p>
    <w:p w:rsidR="00C57192" w:rsidRPr="00C57192" w:rsidRDefault="00C57192" w:rsidP="00C57192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użytkownicy są gratyfikowani za potwierdzanie danych dotyczących miejsc,</w:t>
      </w:r>
    </w:p>
    <w:p w:rsidR="00A919CA" w:rsidRPr="003557BB" w:rsidRDefault="00A919CA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</w:p>
    <w:p w:rsidR="00A919CA" w:rsidRPr="003557BB" w:rsidRDefault="00A919CA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Element innowacyjności:</w:t>
      </w:r>
    </w:p>
    <w:p w:rsidR="00F659E6" w:rsidRPr="00F659E6" w:rsidRDefault="00F659E6" w:rsidP="00F659E6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F659E6">
        <w:rPr>
          <w:rFonts w:ascii="Calibri Light" w:eastAsia="Calibri" w:hAnsi="Calibri Light" w:cs="Times New Roman"/>
          <w:sz w:val="22"/>
          <w:szCs w:val="22"/>
          <w:lang w:val="pl-PL" w:eastAsia="en-US"/>
        </w:rPr>
        <w:t>potwierdzanie istnienia obiektów na podstawie weryfikacji przez użytkowników (istnieje, istnieje ale w tej chwili jest nieczynny, zamknięty),</w:t>
      </w:r>
      <w:r w:rsidR="00C57192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dynamiczne odpowiadanie użytkownikom aktualnymi danymi,</w:t>
      </w:r>
    </w:p>
    <w:p w:rsidR="003557BB" w:rsidRDefault="003557BB" w:rsidP="00687945">
      <w:pPr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  <w:t xml:space="preserve">Znajdź max. trzy </w:t>
      </w:r>
      <w:r w:rsidRPr="003557BB"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  <w:t>strony/</w:t>
      </w:r>
      <w:r w:rsidR="00687945" w:rsidRPr="003557BB"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  <w:t xml:space="preserve">aplikacje </w:t>
      </w:r>
      <w:r w:rsidRPr="003557BB"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  <w:t>oferujące podobne funkcjonalności.</w:t>
      </w:r>
    </w:p>
    <w:p w:rsidR="00687945" w:rsidRPr="003557BB" w:rsidRDefault="00687945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Nazwa</w:t>
      </w:r>
      <w:r w:rsid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strony/</w:t>
      </w: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aplikacji 1:</w:t>
      </w:r>
    </w:p>
    <w:p w:rsidR="00687945" w:rsidRPr="002741E0" w:rsidRDefault="002741E0" w:rsidP="002741E0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2741E0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Google </w:t>
      </w:r>
      <w:proofErr w:type="spellStart"/>
      <w:r w:rsidRPr="002741E0">
        <w:rPr>
          <w:rFonts w:ascii="Calibri Light" w:eastAsia="Calibri" w:hAnsi="Calibri Light" w:cs="Times New Roman"/>
          <w:sz w:val="22"/>
          <w:szCs w:val="22"/>
          <w:lang w:val="pl-PL" w:eastAsia="en-US"/>
        </w:rPr>
        <w:t>Maps</w:t>
      </w:r>
      <w:proofErr w:type="spellEnd"/>
    </w:p>
    <w:p w:rsidR="00687945" w:rsidRPr="003557BB" w:rsidRDefault="00687945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Tu wklej zrzuty ekranowe </w:t>
      </w:r>
      <w:r w:rsid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strony/</w:t>
      </w: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aplikacji 1:</w:t>
      </w:r>
      <w:bookmarkStart w:id="0" w:name="_GoBack"/>
      <w:bookmarkEnd w:id="0"/>
    </w:p>
    <w:p w:rsidR="00687945" w:rsidRPr="003557BB" w:rsidRDefault="00687945" w:rsidP="00687945">
      <w:pPr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</w:pPr>
      <w:r w:rsidRPr="003557BB">
        <w:rPr>
          <w:noProof/>
          <w:lang w:eastAsia="en-US"/>
        </w:rPr>
        <w:drawing>
          <wp:inline distT="0" distB="0" distL="0" distR="0" wp14:anchorId="5C5C19E8" wp14:editId="545AC1F5">
            <wp:extent cx="1419225" cy="13430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45" w:rsidRPr="003557BB" w:rsidRDefault="003557BB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Zalety i wady</w:t>
      </w:r>
      <w:r w:rsidR="00A919CA"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. Czego brakuje i co </w:t>
      </w: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może być w niej zrobione lepiej?</w:t>
      </w:r>
    </w:p>
    <w:p w:rsidR="002741E0" w:rsidRPr="002741E0" w:rsidRDefault="002741E0" w:rsidP="002741E0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2741E0">
        <w:rPr>
          <w:rFonts w:ascii="Calibri Light" w:eastAsia="Calibri" w:hAnsi="Calibri Light" w:cs="Times New Roman"/>
          <w:sz w:val="22"/>
          <w:szCs w:val="22"/>
          <w:lang w:val="pl-PL" w:eastAsia="en-US"/>
        </w:rPr>
        <w:t>Nieaktualne i mało szczegółowe (nieelastyczne) dane</w:t>
      </w: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,</w:t>
      </w:r>
    </w:p>
    <w:p w:rsidR="003557BB" w:rsidRPr="002741E0" w:rsidRDefault="002741E0" w:rsidP="002741E0">
      <w:pPr>
        <w:pStyle w:val="ListParagraph"/>
        <w:numPr>
          <w:ilvl w:val="0"/>
          <w:numId w:val="12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2741E0">
        <w:rPr>
          <w:rFonts w:ascii="Calibri Light" w:eastAsia="Calibri" w:hAnsi="Calibri Light" w:cs="Times New Roman"/>
          <w:sz w:val="22"/>
          <w:szCs w:val="22"/>
          <w:lang w:val="pl-PL" w:eastAsia="en-US"/>
        </w:rPr>
        <w:t>trudności w lok</w:t>
      </w: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alizacji poszczególnych punktów</w:t>
      </w:r>
    </w:p>
    <w:p w:rsidR="00687945" w:rsidRPr="003557BB" w:rsidRDefault="00687945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lastRenderedPageBreak/>
        <w:t xml:space="preserve">Nazwa </w:t>
      </w:r>
      <w:r w:rsid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strony/</w:t>
      </w: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aplikacji 2:</w:t>
      </w:r>
    </w:p>
    <w:p w:rsidR="002741E0" w:rsidRDefault="006A2B93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Trip Advisor</w:t>
      </w:r>
    </w:p>
    <w:p w:rsidR="00687945" w:rsidRPr="003557BB" w:rsidRDefault="00687945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Tu wklej zrzuty ekranowe </w:t>
      </w:r>
      <w:r w:rsid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strony/</w:t>
      </w: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aplikacji 2:</w:t>
      </w:r>
    </w:p>
    <w:p w:rsidR="00687945" w:rsidRPr="003557BB" w:rsidRDefault="00687945" w:rsidP="00687945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noProof/>
          <w:lang w:eastAsia="en-US"/>
        </w:rPr>
        <w:drawing>
          <wp:inline distT="0" distB="0" distL="0" distR="0" wp14:anchorId="38CFA454" wp14:editId="10DFF991">
            <wp:extent cx="1419225" cy="1343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CA" w:rsidRDefault="00A919CA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Zalety i wady. Czego brakuje i co </w:t>
      </w:r>
      <w:r w:rsidR="003557BB">
        <w:rPr>
          <w:rFonts w:ascii="Calibri Light" w:eastAsia="Calibri" w:hAnsi="Calibri Light" w:cs="Times New Roman"/>
          <w:sz w:val="22"/>
          <w:szCs w:val="22"/>
          <w:lang w:val="pl-PL" w:eastAsia="en-US"/>
        </w:rPr>
        <w:t>może być w niej zrobione lepiej?</w:t>
      </w:r>
    </w:p>
    <w:p w:rsidR="003A1B9B" w:rsidRPr="003557BB" w:rsidRDefault="003A1B9B" w:rsidP="00A919CA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Zalety:</w:t>
      </w:r>
    </w:p>
    <w:p w:rsidR="00687945" w:rsidRDefault="003A1B9B" w:rsidP="003A1B9B">
      <w:pPr>
        <w:pStyle w:val="ListParagraph"/>
        <w:numPr>
          <w:ilvl w:val="0"/>
          <w:numId w:val="15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s</w:t>
      </w:r>
      <w:r w:rsidR="006A2B93" w:rsidRPr="003A1B9B">
        <w:rPr>
          <w:rFonts w:ascii="Calibri Light" w:eastAsia="Calibri" w:hAnsi="Calibri Light" w:cs="Times New Roman"/>
          <w:sz w:val="22"/>
          <w:szCs w:val="22"/>
          <w:lang w:val="pl-PL" w:eastAsia="en-US"/>
        </w:rPr>
        <w:t>zybko i skutecznie można znaleźć informacje odnośnie obiektów turystycznych i restauracji w okolicy</w:t>
      </w: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,</w:t>
      </w:r>
    </w:p>
    <w:p w:rsidR="003A1B9B" w:rsidRDefault="003A1B9B" w:rsidP="003A1B9B">
      <w:pPr>
        <w:pStyle w:val="ListParagraph"/>
        <w:numPr>
          <w:ilvl w:val="0"/>
          <w:numId w:val="15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obszerne recenzje użytkowników</w:t>
      </w:r>
    </w:p>
    <w:p w:rsidR="003A1B9B" w:rsidRDefault="003A1B9B" w:rsidP="003A1B9B">
      <w:pPr>
        <w:pStyle w:val="ListParagraph"/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</w:p>
    <w:p w:rsidR="003A1B9B" w:rsidRPr="003A1B9B" w:rsidRDefault="003A1B9B" w:rsidP="003A1B9B">
      <w:p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Wady:</w:t>
      </w:r>
    </w:p>
    <w:p w:rsidR="006A2B93" w:rsidRPr="006A2B93" w:rsidRDefault="006A2B93" w:rsidP="006A2B93">
      <w:pPr>
        <w:pStyle w:val="ListParagraph"/>
        <w:numPr>
          <w:ilvl w:val="0"/>
          <w:numId w:val="14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głównym </w:t>
      </w:r>
      <w:proofErr w:type="spellStart"/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>targetem</w:t>
      </w:r>
      <w:proofErr w:type="spellEnd"/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są</w:t>
      </w:r>
      <w:r w:rsidR="003A1B9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przede wszystkim </w:t>
      </w:r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>turyści</w:t>
      </w: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,</w:t>
      </w:r>
    </w:p>
    <w:p w:rsidR="006A2B93" w:rsidRPr="006A2B93" w:rsidRDefault="006A2B93" w:rsidP="006A2B93">
      <w:pPr>
        <w:pStyle w:val="ListParagraph"/>
        <w:numPr>
          <w:ilvl w:val="0"/>
          <w:numId w:val="14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zbyt mały </w:t>
      </w:r>
      <w:proofErr w:type="spellStart"/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>focus</w:t>
      </w:r>
      <w:proofErr w:type="spellEnd"/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na typowe obiekty użyteczności publicznej</w:t>
      </w:r>
      <w:r w:rsidR="003A1B9B">
        <w:rPr>
          <w:rFonts w:ascii="Calibri Light" w:eastAsia="Calibri" w:hAnsi="Calibri Light" w:cs="Times New Roman"/>
          <w:sz w:val="22"/>
          <w:szCs w:val="22"/>
          <w:lang w:val="pl-PL" w:eastAsia="en-US"/>
        </w:rPr>
        <w:t xml:space="preserve"> (bankomaty, apteki itp.)</w:t>
      </w:r>
      <w:r>
        <w:rPr>
          <w:rFonts w:ascii="Calibri Light" w:eastAsia="Calibri" w:hAnsi="Calibri Light" w:cs="Times New Roman"/>
          <w:sz w:val="22"/>
          <w:szCs w:val="22"/>
          <w:lang w:val="pl-PL" w:eastAsia="en-US"/>
        </w:rPr>
        <w:t>,</w:t>
      </w:r>
    </w:p>
    <w:p w:rsidR="006A2B93" w:rsidRPr="006A2B93" w:rsidRDefault="006A2B93" w:rsidP="006A2B93">
      <w:pPr>
        <w:pStyle w:val="ListParagraph"/>
        <w:numPr>
          <w:ilvl w:val="0"/>
          <w:numId w:val="14"/>
        </w:numPr>
        <w:rPr>
          <w:rFonts w:ascii="Calibri Light" w:eastAsia="Calibri" w:hAnsi="Calibri Light" w:cs="Times New Roman"/>
          <w:sz w:val="22"/>
          <w:szCs w:val="22"/>
          <w:lang w:val="pl-PL" w:eastAsia="en-US"/>
        </w:rPr>
      </w:pPr>
      <w:r w:rsidRPr="006A2B93">
        <w:rPr>
          <w:rFonts w:ascii="Calibri Light" w:eastAsia="Calibri" w:hAnsi="Calibri Light" w:cs="Times New Roman"/>
          <w:sz w:val="22"/>
          <w:szCs w:val="22"/>
          <w:lang w:val="pl-PL" w:eastAsia="en-US"/>
        </w:rPr>
        <w:t>konieczność założenia konta</w:t>
      </w:r>
    </w:p>
    <w:p w:rsidR="00687945" w:rsidRPr="00B076C5" w:rsidRDefault="00687945" w:rsidP="00FC0646">
      <w:pPr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</w:pPr>
    </w:p>
    <w:p w:rsidR="00D355AB" w:rsidRPr="0042622B" w:rsidRDefault="00D355AB" w:rsidP="0042622B">
      <w:pPr>
        <w:jc w:val="both"/>
        <w:rPr>
          <w:rFonts w:ascii="Calibri Light" w:eastAsia="Calibri" w:hAnsi="Calibri Light" w:cs="Times New Roman"/>
          <w:b/>
          <w:sz w:val="22"/>
          <w:szCs w:val="22"/>
          <w:lang w:val="pl-PL" w:eastAsia="en-US"/>
        </w:rPr>
      </w:pPr>
    </w:p>
    <w:sectPr w:rsidR="00D355AB" w:rsidRPr="0042622B" w:rsidSect="006973DF">
      <w:footerReference w:type="default" r:id="rId11"/>
      <w:footerReference w:type="firs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B8" w:rsidRDefault="004C21B8" w:rsidP="00806A2C">
      <w:pPr>
        <w:spacing w:before="0" w:after="0" w:line="240" w:lineRule="auto"/>
      </w:pPr>
      <w:r>
        <w:separator/>
      </w:r>
    </w:p>
  </w:endnote>
  <w:endnote w:type="continuationSeparator" w:id="0">
    <w:p w:rsidR="004C21B8" w:rsidRDefault="004C21B8" w:rsidP="00806A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4064180"/>
      <w:docPartObj>
        <w:docPartGallery w:val="Page Numbers (Bottom of Page)"/>
        <w:docPartUnique/>
      </w:docPartObj>
    </w:sdtPr>
    <w:sdtEndPr/>
    <w:sdtContent>
      <w:p w:rsidR="001A4BC6" w:rsidRPr="00A919CA" w:rsidRDefault="00A919CA" w:rsidP="00A919CA">
        <w:pPr>
          <w:pStyle w:val="Footer"/>
          <w:jc w:val="center"/>
          <w:rPr>
            <w:lang w:val="pl-PL"/>
          </w:rPr>
        </w:pPr>
        <w:r>
          <w:rPr>
            <w:lang w:val="pl-PL"/>
          </w:rPr>
          <w:t>Marcin Wichrowski | mati@pja.edu.pl</w:t>
        </w:r>
      </w:p>
    </w:sdtContent>
  </w:sdt>
  <w:p w:rsidR="001A4BC6" w:rsidRPr="00A919CA" w:rsidRDefault="001A4BC6">
    <w:pPr>
      <w:pStyle w:val="Footer"/>
      <w:rPr>
        <w:lang w:val="pl-P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1C3" w:rsidRPr="00BB51C3" w:rsidRDefault="00BB51C3" w:rsidP="00A919CA">
    <w:pPr>
      <w:pStyle w:val="Footer"/>
      <w:jc w:val="center"/>
      <w:rPr>
        <w:lang w:val="pl-PL"/>
      </w:rPr>
    </w:pPr>
    <w:r>
      <w:rPr>
        <w:lang w:val="pl-PL"/>
      </w:rPr>
      <w:t>Marcin Wichrowski | mati@pj</w:t>
    </w:r>
    <w:r w:rsidR="00A919CA">
      <w:rPr>
        <w:lang w:val="pl-PL"/>
      </w:rPr>
      <w:t>a</w:t>
    </w:r>
    <w:r>
      <w:rPr>
        <w:lang w:val="pl-PL"/>
      </w:rPr>
      <w:t>.edu.pl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B8" w:rsidRDefault="004C21B8" w:rsidP="00806A2C">
      <w:pPr>
        <w:spacing w:before="0" w:after="0" w:line="240" w:lineRule="auto"/>
      </w:pPr>
      <w:r>
        <w:separator/>
      </w:r>
    </w:p>
  </w:footnote>
  <w:footnote w:type="continuationSeparator" w:id="0">
    <w:p w:rsidR="004C21B8" w:rsidRDefault="004C21B8" w:rsidP="00806A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083"/>
    <w:multiLevelType w:val="hybridMultilevel"/>
    <w:tmpl w:val="89C4A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D14"/>
    <w:multiLevelType w:val="hybridMultilevel"/>
    <w:tmpl w:val="DEDE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26A3"/>
    <w:multiLevelType w:val="hybridMultilevel"/>
    <w:tmpl w:val="F5740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93B"/>
    <w:multiLevelType w:val="hybridMultilevel"/>
    <w:tmpl w:val="88D03A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7276F"/>
    <w:multiLevelType w:val="hybridMultilevel"/>
    <w:tmpl w:val="79005F94"/>
    <w:lvl w:ilvl="0" w:tplc="3F087B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783"/>
    <w:multiLevelType w:val="hybridMultilevel"/>
    <w:tmpl w:val="4DF8A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2CAB"/>
    <w:multiLevelType w:val="hybridMultilevel"/>
    <w:tmpl w:val="F040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04BE8"/>
    <w:multiLevelType w:val="hybridMultilevel"/>
    <w:tmpl w:val="791C9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033D"/>
    <w:multiLevelType w:val="hybridMultilevel"/>
    <w:tmpl w:val="EEAE4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36AED"/>
    <w:multiLevelType w:val="hybridMultilevel"/>
    <w:tmpl w:val="C5D2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D3D48"/>
    <w:multiLevelType w:val="hybridMultilevel"/>
    <w:tmpl w:val="256E487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BE5487"/>
    <w:multiLevelType w:val="hybridMultilevel"/>
    <w:tmpl w:val="0D143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64F68"/>
    <w:multiLevelType w:val="hybridMultilevel"/>
    <w:tmpl w:val="88D03A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E00"/>
    <w:multiLevelType w:val="hybridMultilevel"/>
    <w:tmpl w:val="38B83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D3956"/>
    <w:multiLevelType w:val="hybridMultilevel"/>
    <w:tmpl w:val="B2D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3"/>
  </w:num>
  <w:num w:numId="5">
    <w:abstractNumId w:val="11"/>
  </w:num>
  <w:num w:numId="6">
    <w:abstractNumId w:val="8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14"/>
  </w:num>
  <w:num w:numId="14">
    <w:abstractNumId w:val="9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00"/>
    <w:rsid w:val="000002D8"/>
    <w:rsid w:val="0000090E"/>
    <w:rsid w:val="0001290A"/>
    <w:rsid w:val="00026ADC"/>
    <w:rsid w:val="00036792"/>
    <w:rsid w:val="00046E8E"/>
    <w:rsid w:val="0006632C"/>
    <w:rsid w:val="00072C4D"/>
    <w:rsid w:val="0008037C"/>
    <w:rsid w:val="00080D31"/>
    <w:rsid w:val="00083928"/>
    <w:rsid w:val="0008538B"/>
    <w:rsid w:val="000879CD"/>
    <w:rsid w:val="00092A4A"/>
    <w:rsid w:val="000969D8"/>
    <w:rsid w:val="000A3126"/>
    <w:rsid w:val="000A6875"/>
    <w:rsid w:val="000B261A"/>
    <w:rsid w:val="000B3BDD"/>
    <w:rsid w:val="000C1172"/>
    <w:rsid w:val="000D15B0"/>
    <w:rsid w:val="000D286E"/>
    <w:rsid w:val="000D37D7"/>
    <w:rsid w:val="000D3A93"/>
    <w:rsid w:val="000E0901"/>
    <w:rsid w:val="000E64B0"/>
    <w:rsid w:val="000F732D"/>
    <w:rsid w:val="00132F98"/>
    <w:rsid w:val="001343DC"/>
    <w:rsid w:val="0014659C"/>
    <w:rsid w:val="00155431"/>
    <w:rsid w:val="001721B1"/>
    <w:rsid w:val="00172CBF"/>
    <w:rsid w:val="001734B4"/>
    <w:rsid w:val="00175B34"/>
    <w:rsid w:val="001870B9"/>
    <w:rsid w:val="001A4BC6"/>
    <w:rsid w:val="001B5AA5"/>
    <w:rsid w:val="001C7906"/>
    <w:rsid w:val="001D30EA"/>
    <w:rsid w:val="001D4768"/>
    <w:rsid w:val="001D64F2"/>
    <w:rsid w:val="001D7DE5"/>
    <w:rsid w:val="001E0111"/>
    <w:rsid w:val="001E1474"/>
    <w:rsid w:val="001E25C7"/>
    <w:rsid w:val="001E3462"/>
    <w:rsid w:val="001E569A"/>
    <w:rsid w:val="001E64BA"/>
    <w:rsid w:val="001F61DA"/>
    <w:rsid w:val="0020551E"/>
    <w:rsid w:val="00216747"/>
    <w:rsid w:val="00217FEA"/>
    <w:rsid w:val="002230E2"/>
    <w:rsid w:val="002314AA"/>
    <w:rsid w:val="00234735"/>
    <w:rsid w:val="0023688C"/>
    <w:rsid w:val="002741E0"/>
    <w:rsid w:val="00274EFC"/>
    <w:rsid w:val="0028052E"/>
    <w:rsid w:val="00280AAF"/>
    <w:rsid w:val="00287650"/>
    <w:rsid w:val="00296EC6"/>
    <w:rsid w:val="002A0159"/>
    <w:rsid w:val="002B07CD"/>
    <w:rsid w:val="002C636B"/>
    <w:rsid w:val="002E3CD7"/>
    <w:rsid w:val="002E4F93"/>
    <w:rsid w:val="00303F3D"/>
    <w:rsid w:val="003231CB"/>
    <w:rsid w:val="00325F1D"/>
    <w:rsid w:val="00332786"/>
    <w:rsid w:val="00341679"/>
    <w:rsid w:val="00346810"/>
    <w:rsid w:val="0035070B"/>
    <w:rsid w:val="003531CD"/>
    <w:rsid w:val="003557BB"/>
    <w:rsid w:val="00357FAF"/>
    <w:rsid w:val="00360534"/>
    <w:rsid w:val="00395CD7"/>
    <w:rsid w:val="003A1B9B"/>
    <w:rsid w:val="003A4661"/>
    <w:rsid w:val="003B6A57"/>
    <w:rsid w:val="003B71E6"/>
    <w:rsid w:val="003C1D12"/>
    <w:rsid w:val="003C4786"/>
    <w:rsid w:val="003C56DF"/>
    <w:rsid w:val="003D09F4"/>
    <w:rsid w:val="003D73C0"/>
    <w:rsid w:val="003F7F92"/>
    <w:rsid w:val="00403039"/>
    <w:rsid w:val="0040336D"/>
    <w:rsid w:val="00407C8D"/>
    <w:rsid w:val="004105D7"/>
    <w:rsid w:val="00424AC4"/>
    <w:rsid w:val="0042622B"/>
    <w:rsid w:val="0044287F"/>
    <w:rsid w:val="00467BD3"/>
    <w:rsid w:val="00470405"/>
    <w:rsid w:val="0047765E"/>
    <w:rsid w:val="00477DE7"/>
    <w:rsid w:val="004827EE"/>
    <w:rsid w:val="004B27E9"/>
    <w:rsid w:val="004C21B8"/>
    <w:rsid w:val="004C2DB9"/>
    <w:rsid w:val="004D2002"/>
    <w:rsid w:val="004D62C9"/>
    <w:rsid w:val="004D663F"/>
    <w:rsid w:val="004D72F0"/>
    <w:rsid w:val="004E68C9"/>
    <w:rsid w:val="004E71AD"/>
    <w:rsid w:val="004F1D40"/>
    <w:rsid w:val="004F56E3"/>
    <w:rsid w:val="004F627A"/>
    <w:rsid w:val="00502008"/>
    <w:rsid w:val="00503A3A"/>
    <w:rsid w:val="00505137"/>
    <w:rsid w:val="00507680"/>
    <w:rsid w:val="00514D90"/>
    <w:rsid w:val="00516E95"/>
    <w:rsid w:val="00521F0B"/>
    <w:rsid w:val="005223C6"/>
    <w:rsid w:val="00525FDF"/>
    <w:rsid w:val="00535225"/>
    <w:rsid w:val="005360C3"/>
    <w:rsid w:val="00547867"/>
    <w:rsid w:val="0056714B"/>
    <w:rsid w:val="00567BA0"/>
    <w:rsid w:val="00590F77"/>
    <w:rsid w:val="00593F91"/>
    <w:rsid w:val="00596D09"/>
    <w:rsid w:val="005A6E27"/>
    <w:rsid w:val="005B3774"/>
    <w:rsid w:val="005B754A"/>
    <w:rsid w:val="005C0739"/>
    <w:rsid w:val="005D280A"/>
    <w:rsid w:val="005D3F8D"/>
    <w:rsid w:val="005D62C8"/>
    <w:rsid w:val="005D6F77"/>
    <w:rsid w:val="005D717F"/>
    <w:rsid w:val="005E5A81"/>
    <w:rsid w:val="005F2919"/>
    <w:rsid w:val="005F2CAF"/>
    <w:rsid w:val="005F6134"/>
    <w:rsid w:val="006031A1"/>
    <w:rsid w:val="00606D3B"/>
    <w:rsid w:val="006075A7"/>
    <w:rsid w:val="00610E9F"/>
    <w:rsid w:val="006227E3"/>
    <w:rsid w:val="0062364C"/>
    <w:rsid w:val="00623D14"/>
    <w:rsid w:val="00645F55"/>
    <w:rsid w:val="00654472"/>
    <w:rsid w:val="00656F66"/>
    <w:rsid w:val="00671831"/>
    <w:rsid w:val="00687945"/>
    <w:rsid w:val="006973DF"/>
    <w:rsid w:val="006A2B93"/>
    <w:rsid w:val="006A7E0B"/>
    <w:rsid w:val="006B553C"/>
    <w:rsid w:val="006B7DB2"/>
    <w:rsid w:val="006C0A6A"/>
    <w:rsid w:val="006C2707"/>
    <w:rsid w:val="006D4708"/>
    <w:rsid w:val="007021D9"/>
    <w:rsid w:val="00707719"/>
    <w:rsid w:val="00711567"/>
    <w:rsid w:val="007122C7"/>
    <w:rsid w:val="007164D8"/>
    <w:rsid w:val="0072200B"/>
    <w:rsid w:val="00726584"/>
    <w:rsid w:val="00726FAE"/>
    <w:rsid w:val="00732610"/>
    <w:rsid w:val="00734507"/>
    <w:rsid w:val="00742886"/>
    <w:rsid w:val="00744DCD"/>
    <w:rsid w:val="0075034B"/>
    <w:rsid w:val="00757250"/>
    <w:rsid w:val="00763495"/>
    <w:rsid w:val="0077740B"/>
    <w:rsid w:val="007A1872"/>
    <w:rsid w:val="007A23F3"/>
    <w:rsid w:val="007A363A"/>
    <w:rsid w:val="007A7A9D"/>
    <w:rsid w:val="007B1694"/>
    <w:rsid w:val="007B7631"/>
    <w:rsid w:val="007C0D37"/>
    <w:rsid w:val="007C3E7C"/>
    <w:rsid w:val="007C6AE0"/>
    <w:rsid w:val="007D5B82"/>
    <w:rsid w:val="007E0B65"/>
    <w:rsid w:val="007E604D"/>
    <w:rsid w:val="007F4CB8"/>
    <w:rsid w:val="00801798"/>
    <w:rsid w:val="00803DE6"/>
    <w:rsid w:val="008048EE"/>
    <w:rsid w:val="00806A2C"/>
    <w:rsid w:val="00811F2B"/>
    <w:rsid w:val="008120CD"/>
    <w:rsid w:val="00812601"/>
    <w:rsid w:val="00816F56"/>
    <w:rsid w:val="0082640E"/>
    <w:rsid w:val="00837C78"/>
    <w:rsid w:val="008411E8"/>
    <w:rsid w:val="00844AEB"/>
    <w:rsid w:val="00853A69"/>
    <w:rsid w:val="00855E04"/>
    <w:rsid w:val="00876703"/>
    <w:rsid w:val="00876F2E"/>
    <w:rsid w:val="00890D9C"/>
    <w:rsid w:val="00895E87"/>
    <w:rsid w:val="008A2526"/>
    <w:rsid w:val="008C5317"/>
    <w:rsid w:val="008D5985"/>
    <w:rsid w:val="008E6A75"/>
    <w:rsid w:val="008E7211"/>
    <w:rsid w:val="008F2B2F"/>
    <w:rsid w:val="008F6617"/>
    <w:rsid w:val="00902429"/>
    <w:rsid w:val="00915CA9"/>
    <w:rsid w:val="009270CB"/>
    <w:rsid w:val="00932AC6"/>
    <w:rsid w:val="00937569"/>
    <w:rsid w:val="00944957"/>
    <w:rsid w:val="00953984"/>
    <w:rsid w:val="00983E1C"/>
    <w:rsid w:val="0099027F"/>
    <w:rsid w:val="009A01F4"/>
    <w:rsid w:val="009A4447"/>
    <w:rsid w:val="009B3C0F"/>
    <w:rsid w:val="009C19BC"/>
    <w:rsid w:val="009C75F6"/>
    <w:rsid w:val="009D0430"/>
    <w:rsid w:val="009D2D5F"/>
    <w:rsid w:val="009D4EA7"/>
    <w:rsid w:val="009E5906"/>
    <w:rsid w:val="009F63F3"/>
    <w:rsid w:val="00A018D6"/>
    <w:rsid w:val="00A059EB"/>
    <w:rsid w:val="00A078D9"/>
    <w:rsid w:val="00A1507B"/>
    <w:rsid w:val="00A2285F"/>
    <w:rsid w:val="00A24E60"/>
    <w:rsid w:val="00A34D74"/>
    <w:rsid w:val="00A3711D"/>
    <w:rsid w:val="00A42214"/>
    <w:rsid w:val="00A47C74"/>
    <w:rsid w:val="00A64D3B"/>
    <w:rsid w:val="00A745E4"/>
    <w:rsid w:val="00A919CA"/>
    <w:rsid w:val="00A92983"/>
    <w:rsid w:val="00AB4503"/>
    <w:rsid w:val="00AC2D7F"/>
    <w:rsid w:val="00AD7C81"/>
    <w:rsid w:val="00AE5DB5"/>
    <w:rsid w:val="00AF531A"/>
    <w:rsid w:val="00AF532F"/>
    <w:rsid w:val="00B025E5"/>
    <w:rsid w:val="00B06712"/>
    <w:rsid w:val="00B076C5"/>
    <w:rsid w:val="00B12CC7"/>
    <w:rsid w:val="00B2333F"/>
    <w:rsid w:val="00B37332"/>
    <w:rsid w:val="00B4014E"/>
    <w:rsid w:val="00B43791"/>
    <w:rsid w:val="00B46331"/>
    <w:rsid w:val="00B50040"/>
    <w:rsid w:val="00B52E43"/>
    <w:rsid w:val="00B54331"/>
    <w:rsid w:val="00B66276"/>
    <w:rsid w:val="00B664EC"/>
    <w:rsid w:val="00B77822"/>
    <w:rsid w:val="00B85C31"/>
    <w:rsid w:val="00B87D06"/>
    <w:rsid w:val="00B97A40"/>
    <w:rsid w:val="00BA09E2"/>
    <w:rsid w:val="00BB0579"/>
    <w:rsid w:val="00BB51C3"/>
    <w:rsid w:val="00BC530E"/>
    <w:rsid w:val="00BD1031"/>
    <w:rsid w:val="00BE0521"/>
    <w:rsid w:val="00BF1DF3"/>
    <w:rsid w:val="00BF3A32"/>
    <w:rsid w:val="00BF6FCD"/>
    <w:rsid w:val="00C06DF2"/>
    <w:rsid w:val="00C12EAE"/>
    <w:rsid w:val="00C1452D"/>
    <w:rsid w:val="00C2408D"/>
    <w:rsid w:val="00C34588"/>
    <w:rsid w:val="00C55CA8"/>
    <w:rsid w:val="00C57192"/>
    <w:rsid w:val="00C661F6"/>
    <w:rsid w:val="00C679EB"/>
    <w:rsid w:val="00C7566A"/>
    <w:rsid w:val="00C92259"/>
    <w:rsid w:val="00C96FAB"/>
    <w:rsid w:val="00CA078D"/>
    <w:rsid w:val="00CA0DC7"/>
    <w:rsid w:val="00CA3271"/>
    <w:rsid w:val="00CA4A40"/>
    <w:rsid w:val="00CA7A7C"/>
    <w:rsid w:val="00CC604D"/>
    <w:rsid w:val="00CD09AB"/>
    <w:rsid w:val="00CE02A3"/>
    <w:rsid w:val="00CE4722"/>
    <w:rsid w:val="00CF23CC"/>
    <w:rsid w:val="00CF5E5C"/>
    <w:rsid w:val="00D045FE"/>
    <w:rsid w:val="00D2595E"/>
    <w:rsid w:val="00D355AB"/>
    <w:rsid w:val="00D42AF8"/>
    <w:rsid w:val="00D43CE8"/>
    <w:rsid w:val="00D464C7"/>
    <w:rsid w:val="00D51F23"/>
    <w:rsid w:val="00D5585B"/>
    <w:rsid w:val="00D8160B"/>
    <w:rsid w:val="00D851E7"/>
    <w:rsid w:val="00D91032"/>
    <w:rsid w:val="00D92F4B"/>
    <w:rsid w:val="00DC2FEB"/>
    <w:rsid w:val="00DC7990"/>
    <w:rsid w:val="00DD61F7"/>
    <w:rsid w:val="00DE2C8F"/>
    <w:rsid w:val="00DF5F37"/>
    <w:rsid w:val="00DF72E5"/>
    <w:rsid w:val="00DF7A73"/>
    <w:rsid w:val="00E2049E"/>
    <w:rsid w:val="00E22D80"/>
    <w:rsid w:val="00E306F8"/>
    <w:rsid w:val="00E32663"/>
    <w:rsid w:val="00E45ED0"/>
    <w:rsid w:val="00E50C69"/>
    <w:rsid w:val="00E51DC9"/>
    <w:rsid w:val="00E60C64"/>
    <w:rsid w:val="00E62730"/>
    <w:rsid w:val="00E627FC"/>
    <w:rsid w:val="00E7290D"/>
    <w:rsid w:val="00E771B7"/>
    <w:rsid w:val="00E77BCC"/>
    <w:rsid w:val="00E8626D"/>
    <w:rsid w:val="00E86FB3"/>
    <w:rsid w:val="00E94F3D"/>
    <w:rsid w:val="00EA5D40"/>
    <w:rsid w:val="00ED1684"/>
    <w:rsid w:val="00ED257C"/>
    <w:rsid w:val="00ED719C"/>
    <w:rsid w:val="00EF76E4"/>
    <w:rsid w:val="00F012BD"/>
    <w:rsid w:val="00F01CC7"/>
    <w:rsid w:val="00F05D00"/>
    <w:rsid w:val="00F07F77"/>
    <w:rsid w:val="00F13233"/>
    <w:rsid w:val="00F13CD6"/>
    <w:rsid w:val="00F16114"/>
    <w:rsid w:val="00F162AA"/>
    <w:rsid w:val="00F2768F"/>
    <w:rsid w:val="00F306FD"/>
    <w:rsid w:val="00F33633"/>
    <w:rsid w:val="00F403E7"/>
    <w:rsid w:val="00F42642"/>
    <w:rsid w:val="00F4538E"/>
    <w:rsid w:val="00F45621"/>
    <w:rsid w:val="00F53A5E"/>
    <w:rsid w:val="00F617D4"/>
    <w:rsid w:val="00F651AF"/>
    <w:rsid w:val="00F659E6"/>
    <w:rsid w:val="00F70EF8"/>
    <w:rsid w:val="00F76494"/>
    <w:rsid w:val="00F7682A"/>
    <w:rsid w:val="00F85C5E"/>
    <w:rsid w:val="00FA4EE4"/>
    <w:rsid w:val="00FB116D"/>
    <w:rsid w:val="00FB767F"/>
    <w:rsid w:val="00FC0646"/>
    <w:rsid w:val="00FC4141"/>
    <w:rsid w:val="00FD25CC"/>
    <w:rsid w:val="00FD579C"/>
    <w:rsid w:val="00FD5BB2"/>
    <w:rsid w:val="00FE3DA5"/>
    <w:rsid w:val="00F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55EFCA0"/>
  <w15:docId w15:val="{B0056BC8-91D7-4A75-A69F-F129532D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00"/>
  </w:style>
  <w:style w:type="paragraph" w:styleId="Heading1">
    <w:name w:val="heading 1"/>
    <w:basedOn w:val="Normal"/>
    <w:next w:val="Normal"/>
    <w:link w:val="Heading1Char"/>
    <w:uiPriority w:val="9"/>
    <w:qFormat/>
    <w:rsid w:val="00F05D00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D00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00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D00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D00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D00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D00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D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D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D00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D00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5D00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05D00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D00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00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D00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D00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D00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D00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D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D00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F05D00"/>
    <w:rPr>
      <w:i/>
      <w:iCs/>
      <w:color w:val="4C661A" w:themeColor="accent1" w:themeShade="7F"/>
    </w:rPr>
  </w:style>
  <w:style w:type="character" w:styleId="Emphasis">
    <w:name w:val="Emphasis"/>
    <w:uiPriority w:val="20"/>
    <w:qFormat/>
    <w:rsid w:val="00F05D00"/>
    <w:rPr>
      <w:caps/>
      <w:color w:val="4C661A" w:themeColor="accent1" w:themeShade="7F"/>
      <w:spacing w:val="5"/>
    </w:rPr>
  </w:style>
  <w:style w:type="character" w:styleId="IntenseEmphasis">
    <w:name w:val="Intense Emphasis"/>
    <w:uiPriority w:val="21"/>
    <w:qFormat/>
    <w:rsid w:val="00F05D00"/>
    <w:rPr>
      <w:b/>
      <w:bCs/>
      <w:caps/>
      <w:color w:val="4C661A" w:themeColor="accent1" w:themeShade="7F"/>
      <w:spacing w:val="10"/>
    </w:rPr>
  </w:style>
  <w:style w:type="character" w:styleId="Strong">
    <w:name w:val="Strong"/>
    <w:uiPriority w:val="22"/>
    <w:qFormat/>
    <w:rsid w:val="00F05D0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05D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5D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00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00"/>
    <w:rPr>
      <w:color w:val="99CB38" w:themeColor="accent1"/>
      <w:sz w:val="24"/>
      <w:szCs w:val="24"/>
    </w:rPr>
  </w:style>
  <w:style w:type="character" w:styleId="SubtleReference">
    <w:name w:val="Subtle Reference"/>
    <w:uiPriority w:val="31"/>
    <w:qFormat/>
    <w:rsid w:val="00F05D00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F05D00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F05D00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D00"/>
    <w:rPr>
      <w:b/>
      <w:bCs/>
      <w:color w:val="72992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05D00"/>
    <w:pPr>
      <w:outlineLvl w:val="9"/>
    </w:pPr>
  </w:style>
  <w:style w:type="paragraph" w:styleId="NoSpacing">
    <w:name w:val="No Spacing"/>
    <w:link w:val="NoSpacingChar"/>
    <w:uiPriority w:val="1"/>
    <w:qFormat/>
    <w:rsid w:val="00F05D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5D0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05D00"/>
  </w:style>
  <w:style w:type="paragraph" w:styleId="TOC1">
    <w:name w:val="toc 1"/>
    <w:basedOn w:val="Normal"/>
    <w:next w:val="Normal"/>
    <w:autoRedefine/>
    <w:uiPriority w:val="39"/>
    <w:unhideWhenUsed/>
    <w:rsid w:val="005352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5225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6A2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2C"/>
  </w:style>
  <w:style w:type="paragraph" w:styleId="Footer">
    <w:name w:val="footer"/>
    <w:basedOn w:val="Normal"/>
    <w:link w:val="FooterChar"/>
    <w:uiPriority w:val="99"/>
    <w:unhideWhenUsed/>
    <w:rsid w:val="00806A2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2C"/>
  </w:style>
  <w:style w:type="paragraph" w:styleId="BalloonText">
    <w:name w:val="Balloon Text"/>
    <w:basedOn w:val="Normal"/>
    <w:link w:val="BalloonTextChar"/>
    <w:uiPriority w:val="99"/>
    <w:semiHidden/>
    <w:unhideWhenUsed/>
    <w:rsid w:val="00407C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8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767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767F"/>
  </w:style>
  <w:style w:type="character" w:styleId="EndnoteReference">
    <w:name w:val="endnote reference"/>
    <w:basedOn w:val="DefaultParagraphFont"/>
    <w:uiPriority w:val="99"/>
    <w:semiHidden/>
    <w:unhideWhenUsed/>
    <w:rsid w:val="00FB767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04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8E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8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8EE"/>
    <w:rPr>
      <w:b/>
      <w:bCs/>
    </w:rPr>
  </w:style>
  <w:style w:type="table" w:styleId="TableGrid">
    <w:name w:val="Table Grid"/>
    <w:basedOn w:val="TableNormal"/>
    <w:uiPriority w:val="59"/>
    <w:rsid w:val="007A7A9D"/>
    <w:pPr>
      <w:spacing w:before="0" w:after="0" w:line="240" w:lineRule="auto"/>
    </w:pPr>
    <w:rPr>
      <w:rFonts w:eastAsia="Calibr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4D90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44287F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amp;M\AppData\Roaming\Microsoft\Templates\Projekt%20Faseta%20(pusty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ny">
  <a:themeElements>
    <a:clrScheme name="Zielonożółty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ntegralny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ny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24 lutego 2014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5BF18-4020-4133-A29A-6A0443B5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Faseta (pusty).dotx</Template>
  <TotalTime>0</TotalTime>
  <Pages>2</Pages>
  <Words>214</Words>
  <Characters>1222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Grafika multimedialna
Dokumentacja do projektu semestralnego</vt:lpstr>
      <vt:lpstr>Grafika multimedialna
Dokumentacja do projektu semestralnego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Grafika multimedialna
Dokumentacja do projektu semestralnego</dc:title>
  <dc:subject>interactive storytelling</dc:subject>
  <dc:creator>x</dc:creator>
  <cp:lastModifiedBy>Arkadiusz Wegrzyn</cp:lastModifiedBy>
  <cp:revision>2</cp:revision>
  <cp:lastPrinted>2014-09-27T21:14:00Z</cp:lastPrinted>
  <dcterms:created xsi:type="dcterms:W3CDTF">2016-11-10T18:53:00Z</dcterms:created>
  <dcterms:modified xsi:type="dcterms:W3CDTF">2016-11-10T18:53:00Z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